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2EB5681A" w14:textId="77777777" w:rsidTr="001E0877">
        <w:tc>
          <w:tcPr>
            <w:tcW w:w="7650" w:type="dxa"/>
          </w:tcPr>
          <w:p w14:paraId="7D3D1C86" w14:textId="77777777" w:rsidR="002B2D13" w:rsidRPr="00D60069" w:rsidRDefault="006E6AB4">
            <w:pPr>
              <w:pStyle w:val="Title"/>
            </w:pPr>
            <w:sdt>
              <w:sdtPr>
                <w:id w:val="-1086378735"/>
                <w:placeholder>
                  <w:docPart w:val="B0CCF54533714399A06AD1CA9834C684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Team Meeting</w:t>
                </w:r>
              </w:sdtContent>
            </w:sdt>
          </w:p>
        </w:tc>
        <w:tc>
          <w:tcPr>
            <w:tcW w:w="2574" w:type="dxa"/>
            <w:vAlign w:val="bottom"/>
          </w:tcPr>
          <w:p w14:paraId="2C7C4621" w14:textId="7B73AA4C" w:rsidR="00D62E01" w:rsidRPr="00D60069" w:rsidRDefault="006E6AB4">
            <w:pPr>
              <w:pStyle w:val="Heading3"/>
            </w:pPr>
            <w:r>
              <w:t>April 8, 2022</w:t>
            </w:r>
          </w:p>
          <w:p w14:paraId="369B26CC" w14:textId="623B45D4" w:rsidR="00D62E01" w:rsidRPr="00D60069" w:rsidRDefault="006E6AB4">
            <w:pPr>
              <w:pStyle w:val="Heading3"/>
            </w:pPr>
            <w:r>
              <w:t>2PM</w:t>
            </w:r>
          </w:p>
          <w:p w14:paraId="792C2C88" w14:textId="06B8C108" w:rsidR="002B2D13" w:rsidRPr="00D60069" w:rsidRDefault="006E6AB4" w:rsidP="00D62E01">
            <w:pPr>
              <w:pStyle w:val="Heading3"/>
            </w:pPr>
            <w:r>
              <w:t>NJIT Campus Center</w:t>
            </w:r>
          </w:p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D60069" w14:paraId="28BECBEB" w14:textId="77777777" w:rsidTr="00E048B4">
        <w:sdt>
          <w:sdtPr>
            <w:id w:val="834805806"/>
            <w:placeholder>
              <w:docPart w:val="4BA1F3D3145B4A7586BFD79DB47F9CA9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  <w:tcMar>
                  <w:top w:w="144" w:type="dxa"/>
                </w:tcMar>
              </w:tcPr>
              <w:p w14:paraId="00676951" w14:textId="77777777" w:rsidR="002B2D13" w:rsidRPr="00D60069" w:rsidRDefault="006344A8" w:rsidP="00D60069">
                <w:pPr>
                  <w:pStyle w:val="Heading2"/>
                  <w:spacing w:after="80"/>
                  <w:outlineLvl w:val="1"/>
                </w:pPr>
                <w:r w:rsidRPr="00D60069">
                  <w:t>Meeting called by:</w:t>
                </w:r>
              </w:p>
            </w:tc>
          </w:sdtContent>
        </w:sdt>
        <w:tc>
          <w:tcPr>
            <w:tcW w:w="3184" w:type="dxa"/>
            <w:tcMar>
              <w:top w:w="144" w:type="dxa"/>
            </w:tcMar>
          </w:tcPr>
          <w:p w14:paraId="1A4000ED" w14:textId="1A74336F" w:rsidR="002B2D13" w:rsidRPr="00D60069" w:rsidRDefault="00286E1F" w:rsidP="00D60069">
            <w:pPr>
              <w:spacing w:after="80"/>
            </w:pPr>
            <w:r>
              <w:t>Rudolph Paulin</w:t>
            </w:r>
          </w:p>
        </w:tc>
        <w:tc>
          <w:tcPr>
            <w:tcW w:w="1779" w:type="dxa"/>
            <w:tcMar>
              <w:top w:w="144" w:type="dxa"/>
            </w:tcMar>
          </w:tcPr>
          <w:p w14:paraId="247035EE" w14:textId="77777777" w:rsidR="002B2D13" w:rsidRPr="00D60069" w:rsidRDefault="006E6AB4" w:rsidP="00D60069">
            <w:pPr>
              <w:pStyle w:val="Heading2"/>
              <w:spacing w:after="80"/>
              <w:outlineLvl w:val="1"/>
            </w:pPr>
            <w:sdt>
              <w:sdtPr>
                <w:id w:val="-442851289"/>
                <w:placeholder>
                  <w:docPart w:val="AAF6173413E04988AE244598884E51FF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7FD1A549" w14:textId="0EF01760" w:rsidR="002B2D13" w:rsidRPr="00D60069" w:rsidRDefault="00286E1F" w:rsidP="00D60069">
            <w:pPr>
              <w:spacing w:after="80"/>
            </w:pPr>
            <w:r>
              <w:t>Status Update</w:t>
            </w:r>
          </w:p>
        </w:tc>
      </w:tr>
      <w:tr w:rsidR="002B2D13" w:rsidRPr="00D60069" w14:paraId="5C599B5F" w14:textId="77777777" w:rsidTr="00E048B4">
        <w:sdt>
          <w:sdtPr>
            <w:id w:val="-906145096"/>
            <w:placeholder>
              <w:docPart w:val="388B0EACAB604E07AA4037B7CDA69DD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</w:tcPr>
              <w:p w14:paraId="3AA1CD83" w14:textId="77777777" w:rsidR="002B2D13" w:rsidRPr="00D60069" w:rsidRDefault="006344A8" w:rsidP="00D60069">
                <w:pPr>
                  <w:pStyle w:val="Heading2"/>
                  <w:spacing w:after="80"/>
                  <w:outlineLvl w:val="1"/>
                </w:pPr>
                <w:r w:rsidRPr="00D60069">
                  <w:t>Facilitator:</w:t>
                </w:r>
              </w:p>
            </w:tc>
          </w:sdtContent>
        </w:sdt>
        <w:tc>
          <w:tcPr>
            <w:tcW w:w="3184" w:type="dxa"/>
          </w:tcPr>
          <w:p w14:paraId="6C55FDF1" w14:textId="29222804" w:rsidR="002B2D13" w:rsidRPr="00D60069" w:rsidRDefault="00286E1F" w:rsidP="00D60069">
            <w:pPr>
              <w:spacing w:after="80"/>
            </w:pPr>
            <w:r>
              <w:t>Rudolph Paulin</w:t>
            </w:r>
          </w:p>
        </w:tc>
        <w:tc>
          <w:tcPr>
            <w:tcW w:w="1779" w:type="dxa"/>
          </w:tcPr>
          <w:p w14:paraId="39FC0136" w14:textId="77777777" w:rsidR="002B2D13" w:rsidRPr="00D60069" w:rsidRDefault="006E6AB4" w:rsidP="00D60069">
            <w:pPr>
              <w:pStyle w:val="Heading2"/>
              <w:spacing w:after="80"/>
              <w:outlineLvl w:val="1"/>
            </w:pPr>
            <w:sdt>
              <w:sdtPr>
                <w:id w:val="795647141"/>
                <w:placeholder>
                  <w:docPart w:val="D0B3108AEF7E409B9436DA5C8858459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14:paraId="13C7356F" w14:textId="7B25C361" w:rsidR="002B2D13" w:rsidRPr="00D60069" w:rsidRDefault="00286E1F" w:rsidP="00D60069">
            <w:pPr>
              <w:spacing w:after="80"/>
            </w:pPr>
            <w:r>
              <w:t>Cristina Hilario</w:t>
            </w:r>
          </w:p>
        </w:tc>
      </w:tr>
      <w:tr w:rsidR="002B2D13" w:rsidRPr="00D60069" w14:paraId="504BE1DD" w14:textId="77777777" w:rsidTr="00E048B4">
        <w:tc>
          <w:tcPr>
            <w:tcW w:w="1946" w:type="dxa"/>
          </w:tcPr>
          <w:p w14:paraId="74AA6041" w14:textId="77777777" w:rsidR="002B2D13" w:rsidRPr="00D60069" w:rsidRDefault="006E6AB4" w:rsidP="00D60069">
            <w:pPr>
              <w:pStyle w:val="Heading2"/>
              <w:spacing w:after="80"/>
              <w:outlineLvl w:val="1"/>
            </w:pPr>
            <w:sdt>
              <w:sdtPr>
                <w:id w:val="-1232768380"/>
                <w:placeholder>
                  <w:docPart w:val="B62E2F1B5B6A4B98B919FF4B762CB3B7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Timekeeper:</w:t>
                </w:r>
              </w:sdtContent>
            </w:sdt>
          </w:p>
        </w:tc>
        <w:tc>
          <w:tcPr>
            <w:tcW w:w="3184" w:type="dxa"/>
          </w:tcPr>
          <w:p w14:paraId="473B8829" w14:textId="72496DA3" w:rsidR="002B2D13" w:rsidRPr="00D60069" w:rsidRDefault="00286E1F" w:rsidP="00D60069">
            <w:pPr>
              <w:spacing w:after="80"/>
            </w:pPr>
            <w:r>
              <w:t>Sean O’Connor</w:t>
            </w:r>
          </w:p>
        </w:tc>
        <w:tc>
          <w:tcPr>
            <w:tcW w:w="1779" w:type="dxa"/>
          </w:tcPr>
          <w:p w14:paraId="51E3721F" w14:textId="77777777" w:rsidR="002B2D13" w:rsidRPr="00D60069" w:rsidRDefault="002B2D13" w:rsidP="00D60069">
            <w:pPr>
              <w:pStyle w:val="Heading2"/>
              <w:spacing w:after="80"/>
              <w:outlineLvl w:val="1"/>
            </w:pPr>
          </w:p>
        </w:tc>
        <w:tc>
          <w:tcPr>
            <w:tcW w:w="3315" w:type="dxa"/>
          </w:tcPr>
          <w:p w14:paraId="1D9DF850" w14:textId="77777777" w:rsidR="002B2D13" w:rsidRPr="00D60069" w:rsidRDefault="002B2D13" w:rsidP="00D60069">
            <w:pPr>
              <w:spacing w:after="80"/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14:paraId="38D3DAD5" w14:textId="77777777" w:rsidTr="00E048B4">
        <w:tc>
          <w:tcPr>
            <w:tcW w:w="1980" w:type="dxa"/>
            <w:tcMar>
              <w:top w:w="144" w:type="dxa"/>
            </w:tcMar>
          </w:tcPr>
          <w:p w14:paraId="0A24BC19" w14:textId="77777777" w:rsidR="002B2D13" w:rsidRPr="00D60069" w:rsidRDefault="006E6AB4">
            <w:pPr>
              <w:pStyle w:val="Heading2"/>
            </w:pPr>
            <w:sdt>
              <w:sdtPr>
                <w:id w:val="1643469904"/>
                <w:placeholder>
                  <w:docPart w:val="2C04A60454AE4D1A91192115C218FB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3E50B245" w14:textId="2CF1DACC" w:rsidR="002B2D13" w:rsidRPr="00D60069" w:rsidRDefault="00286E1F" w:rsidP="00D62E01">
            <w:r>
              <w:t>Cristina, Sean</w:t>
            </w:r>
          </w:p>
        </w:tc>
      </w:tr>
      <w:tr w:rsidR="002B2D13" w:rsidRPr="00D60069" w14:paraId="3F4171EE" w14:textId="77777777" w:rsidTr="00E048B4">
        <w:tc>
          <w:tcPr>
            <w:tcW w:w="1980" w:type="dxa"/>
          </w:tcPr>
          <w:p w14:paraId="327EE815" w14:textId="77777777" w:rsidR="002B2D13" w:rsidRPr="00D60069" w:rsidRDefault="006E6AB4">
            <w:pPr>
              <w:pStyle w:val="Heading2"/>
            </w:pPr>
            <w:sdt>
              <w:sdtPr>
                <w:id w:val="-1255275818"/>
                <w:placeholder>
                  <w:docPart w:val="33B8ED06A09E4A529E64CF86E0902D7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Please read:</w:t>
                </w:r>
              </w:sdtContent>
            </w:sdt>
          </w:p>
        </w:tc>
        <w:tc>
          <w:tcPr>
            <w:tcW w:w="8244" w:type="dxa"/>
          </w:tcPr>
          <w:p w14:paraId="499A4B24" w14:textId="7DFB49A7" w:rsidR="002B2D13" w:rsidRPr="00D60069" w:rsidRDefault="00286E1F">
            <w:r>
              <w:t>Review the points established during last meeting</w:t>
            </w:r>
          </w:p>
        </w:tc>
      </w:tr>
      <w:tr w:rsidR="002B2D13" w:rsidRPr="00D60069" w14:paraId="79D328BF" w14:textId="77777777" w:rsidTr="00E048B4">
        <w:tc>
          <w:tcPr>
            <w:tcW w:w="1980" w:type="dxa"/>
          </w:tcPr>
          <w:p w14:paraId="4CBC86BC" w14:textId="77777777" w:rsidR="002B2D13" w:rsidRPr="00D60069" w:rsidRDefault="006E6AB4">
            <w:pPr>
              <w:pStyle w:val="Heading2"/>
            </w:pPr>
            <w:sdt>
              <w:sdtPr>
                <w:id w:val="681237791"/>
                <w:placeholder>
                  <w:docPart w:val="3F6FC14D555E4B4C83137D9B6C48C4A8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Please bring:</w:t>
                </w:r>
              </w:sdtContent>
            </w:sdt>
          </w:p>
        </w:tc>
        <w:tc>
          <w:tcPr>
            <w:tcW w:w="8244" w:type="dxa"/>
          </w:tcPr>
          <w:p w14:paraId="7789BAE0" w14:textId="0DD7FD76" w:rsidR="002B2D13" w:rsidRPr="00D60069" w:rsidRDefault="002B2D13" w:rsidP="00D62E01"/>
        </w:tc>
      </w:tr>
    </w:tbl>
    <w:sdt>
      <w:sdtPr>
        <w:id w:val="-2901889"/>
        <w:placeholder>
          <w:docPart w:val="99EDF5C31BDB4400BCCDE07FF48AD3DC"/>
        </w:placeholder>
        <w:temporary/>
        <w:showingPlcHdr/>
        <w15:appearance w15:val="hidden"/>
      </w:sdtPr>
      <w:sdtEndPr/>
      <w:sdtContent>
        <w:p w14:paraId="34CF0D84" w14:textId="77777777" w:rsidR="002B2D13" w:rsidRPr="00D60069" w:rsidRDefault="006344A8">
          <w:pPr>
            <w:pStyle w:val="Heading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14:paraId="3D7663BA" w14:textId="77777777" w:rsidTr="00D62E01">
        <w:tc>
          <w:tcPr>
            <w:tcW w:w="1620" w:type="dxa"/>
          </w:tcPr>
          <w:bookmarkStart w:id="0" w:name="MinuteItems"/>
          <w:bookmarkStart w:id="1" w:name="MinuteTopicSection"/>
          <w:bookmarkEnd w:id="0"/>
          <w:p w14:paraId="06464A9D" w14:textId="77777777" w:rsidR="002B2D13" w:rsidRPr="00D60069" w:rsidRDefault="006E6AB4">
            <w:pPr>
              <w:pStyle w:val="Heading2"/>
            </w:pPr>
            <w:sdt>
              <w:sdtPr>
                <w:id w:val="90904773"/>
                <w:placeholder>
                  <w:docPart w:val="93CA41825AC04400937EDB34642222DD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036B48AA" w14:textId="3FFE7EC1" w:rsidR="002B2D13" w:rsidRDefault="0045347C">
            <w:r>
              <w:t>See if all the points discussed were followed</w:t>
            </w:r>
          </w:p>
          <w:p w14:paraId="51A90B5A" w14:textId="1C47A56A" w:rsidR="00F94D13" w:rsidRPr="00D60069" w:rsidRDefault="00F94D13"/>
        </w:tc>
        <w:tc>
          <w:tcPr>
            <w:tcW w:w="1324" w:type="dxa"/>
          </w:tcPr>
          <w:p w14:paraId="5D255CE0" w14:textId="77777777" w:rsidR="002B2D13" w:rsidRPr="00D60069" w:rsidRDefault="006E6AB4">
            <w:pPr>
              <w:pStyle w:val="Heading2"/>
            </w:pPr>
            <w:sdt>
              <w:sdtPr>
                <w:id w:val="1737199064"/>
                <w:placeholder>
                  <w:docPart w:val="2BFEB743C0014ED283764C1B2F2318F3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7D68EDC4" w14:textId="50A985BF" w:rsidR="002B2D13" w:rsidRPr="00D60069" w:rsidRDefault="0045347C">
            <w:r>
              <w:t>Rudolph Paulin</w:t>
            </w:r>
          </w:p>
        </w:tc>
      </w:tr>
    </w:tbl>
    <w:p w14:paraId="01DCA33A" w14:textId="77777777" w:rsidR="002B2D13" w:rsidRPr="00D60069" w:rsidRDefault="006E6AB4">
      <w:pPr>
        <w:pStyle w:val="Heading4"/>
      </w:pPr>
      <w:sdt>
        <w:sdtPr>
          <w:id w:val="-391195506"/>
          <w:placeholder>
            <w:docPart w:val="9A10FBD7946C4A29A81FC83E67031AA5"/>
          </w:placeholder>
          <w:temporary/>
          <w:showingPlcHdr/>
          <w15:appearance w15:val="hidden"/>
        </w:sdtPr>
        <w:sdtEndPr/>
        <w:sdtContent>
          <w:r w:rsidR="006344A8" w:rsidRPr="00D60069">
            <w:t>Discussion:</w:t>
          </w:r>
        </w:sdtContent>
      </w:sdt>
    </w:p>
    <w:p w14:paraId="086E9495" w14:textId="28853C7A" w:rsidR="002B2D13" w:rsidRPr="00D60069" w:rsidRDefault="00F94D13">
      <w:r>
        <w:t>Findings of potential users in North Carolina to use the app/web.</w:t>
      </w:r>
    </w:p>
    <w:p w14:paraId="1546C790" w14:textId="77777777" w:rsidR="002B2D13" w:rsidRPr="00D60069" w:rsidRDefault="006E6AB4">
      <w:pPr>
        <w:pStyle w:val="Heading4"/>
      </w:pPr>
      <w:sdt>
        <w:sdtPr>
          <w:id w:val="1574465788"/>
          <w:placeholder>
            <w:docPart w:val="EC3D5D0CFEB44F8C934A0805E49009B3"/>
          </w:placeholder>
          <w:temporary/>
          <w:showingPlcHdr/>
          <w15:appearance w15:val="hidden"/>
        </w:sdtPr>
        <w:sdtEndPr/>
        <w:sdtContent>
          <w:r w:rsidR="006344A8" w:rsidRPr="00D60069">
            <w:t>Conclusions:</w:t>
          </w:r>
        </w:sdtContent>
      </w:sdt>
    </w:p>
    <w:p w14:paraId="5762A8F5" w14:textId="7C167285" w:rsidR="002B2D13" w:rsidRPr="00D60069" w:rsidRDefault="00816865">
      <w:r>
        <w:t>Agree on the statistics found.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D60069" w14:paraId="1FCF14E3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7EF89ECC" w14:textId="77777777" w:rsidR="002B2D13" w:rsidRPr="00D60069" w:rsidRDefault="006E6AB4" w:rsidP="00D60069">
            <w:pPr>
              <w:pStyle w:val="Heading2"/>
              <w:spacing w:after="80"/>
              <w:outlineLvl w:val="1"/>
            </w:pPr>
            <w:sdt>
              <w:sdtPr>
                <w:id w:val="-1717032099"/>
                <w:placeholder>
                  <w:docPart w:val="1CBF2F181D184B4EB8CAC6E926DC5B8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22F0EDE6" w14:textId="77777777" w:rsidR="002B2D13" w:rsidRPr="00D60069" w:rsidRDefault="006E6AB4" w:rsidP="00D60069">
            <w:pPr>
              <w:pStyle w:val="Heading2"/>
              <w:spacing w:after="80"/>
              <w:outlineLvl w:val="1"/>
            </w:pPr>
            <w:sdt>
              <w:sdtPr>
                <w:id w:val="-319821758"/>
                <w:placeholder>
                  <w:docPart w:val="B217E86EBD894394948A911A616861D8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FE358B7" w14:textId="77777777" w:rsidR="002B2D13" w:rsidRPr="00D60069" w:rsidRDefault="006E6AB4" w:rsidP="00D60069">
            <w:pPr>
              <w:pStyle w:val="Heading2"/>
              <w:spacing w:after="80"/>
              <w:outlineLvl w:val="1"/>
            </w:pPr>
            <w:sdt>
              <w:sdtPr>
                <w:id w:val="433413345"/>
                <w:placeholder>
                  <w:docPart w:val="8F79B8B4EFD041D7A5013EB129BFB835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Deadline</w:t>
                </w:r>
              </w:sdtContent>
            </w:sdt>
          </w:p>
        </w:tc>
      </w:tr>
      <w:tr w:rsidR="002B2D13" w:rsidRPr="00D60069" w14:paraId="4C67F297" w14:textId="77777777" w:rsidTr="00D60069">
        <w:tc>
          <w:tcPr>
            <w:tcW w:w="5310" w:type="dxa"/>
          </w:tcPr>
          <w:p w14:paraId="666108FA" w14:textId="3B363AEC" w:rsidR="002B2D13" w:rsidRPr="00D60069" w:rsidRDefault="00DC0A6E" w:rsidP="00D60069">
            <w:pPr>
              <w:pStyle w:val="ListBullet"/>
              <w:spacing w:after="80"/>
            </w:pPr>
            <w:r>
              <w:t>Research NC demography</w:t>
            </w:r>
          </w:p>
        </w:tc>
        <w:tc>
          <w:tcPr>
            <w:tcW w:w="3060" w:type="dxa"/>
          </w:tcPr>
          <w:p w14:paraId="33A247B9" w14:textId="77021E04" w:rsidR="002B2D13" w:rsidRPr="00D60069" w:rsidRDefault="00B34338" w:rsidP="00D60069">
            <w:pPr>
              <w:spacing w:after="80"/>
            </w:pPr>
            <w:r>
              <w:t>All team members</w:t>
            </w:r>
          </w:p>
        </w:tc>
        <w:tc>
          <w:tcPr>
            <w:tcW w:w="1854" w:type="dxa"/>
          </w:tcPr>
          <w:p w14:paraId="73A64312" w14:textId="24154AD0" w:rsidR="002B2D13" w:rsidRPr="00D60069" w:rsidRDefault="00955001" w:rsidP="00D60069">
            <w:pPr>
              <w:spacing w:after="80"/>
            </w:pPr>
            <w:r>
              <w:t>April 8, 2022</w:t>
            </w:r>
          </w:p>
        </w:tc>
      </w:tr>
      <w:tr w:rsidR="00955001" w:rsidRPr="00D60069" w14:paraId="4A646034" w14:textId="77777777" w:rsidTr="00D60069">
        <w:tc>
          <w:tcPr>
            <w:tcW w:w="5310" w:type="dxa"/>
          </w:tcPr>
          <w:p w14:paraId="4AD257CE" w14:textId="66C4321F" w:rsidR="00955001" w:rsidRPr="00D60069" w:rsidRDefault="00955001" w:rsidP="00955001">
            <w:pPr>
              <w:pStyle w:val="ListBullet"/>
              <w:spacing w:after="80"/>
            </w:pPr>
            <w:r>
              <w:t>Discover usability problems within the app</w:t>
            </w:r>
          </w:p>
        </w:tc>
        <w:tc>
          <w:tcPr>
            <w:tcW w:w="3060" w:type="dxa"/>
          </w:tcPr>
          <w:p w14:paraId="027F6896" w14:textId="378883D9" w:rsidR="00955001" w:rsidRPr="00D60069" w:rsidRDefault="00955001" w:rsidP="00955001">
            <w:pPr>
              <w:spacing w:after="80"/>
            </w:pPr>
            <w:r>
              <w:t>All team members</w:t>
            </w:r>
          </w:p>
        </w:tc>
        <w:tc>
          <w:tcPr>
            <w:tcW w:w="1854" w:type="dxa"/>
          </w:tcPr>
          <w:p w14:paraId="6CDBE16F" w14:textId="1F1D738F" w:rsidR="00955001" w:rsidRPr="00D60069" w:rsidRDefault="00955001" w:rsidP="00955001">
            <w:pPr>
              <w:spacing w:after="80"/>
            </w:pPr>
            <w:r>
              <w:t>April 8, 2022</w:t>
            </w:r>
          </w:p>
        </w:tc>
      </w:tr>
      <w:tr w:rsidR="00955001" w:rsidRPr="00D60069" w14:paraId="4E8DADAF" w14:textId="77777777" w:rsidTr="00D60069">
        <w:tc>
          <w:tcPr>
            <w:tcW w:w="5310" w:type="dxa"/>
            <w:tcMar>
              <w:bottom w:w="288" w:type="dxa"/>
            </w:tcMar>
          </w:tcPr>
          <w:p w14:paraId="07CB85A2" w14:textId="51B823C6" w:rsidR="00955001" w:rsidRPr="00D60069" w:rsidRDefault="00955001" w:rsidP="00955001">
            <w:pPr>
              <w:pStyle w:val="ListBullet"/>
              <w:spacing w:after="80"/>
            </w:pPr>
            <w:r>
              <w:t>Discover usability problems within the web</w:t>
            </w:r>
          </w:p>
        </w:tc>
        <w:tc>
          <w:tcPr>
            <w:tcW w:w="3060" w:type="dxa"/>
            <w:tcMar>
              <w:bottom w:w="288" w:type="dxa"/>
            </w:tcMar>
          </w:tcPr>
          <w:p w14:paraId="25D24A0E" w14:textId="2258EAAF" w:rsidR="00955001" w:rsidRPr="00D60069" w:rsidRDefault="00955001" w:rsidP="00955001">
            <w:pPr>
              <w:spacing w:after="80"/>
            </w:pPr>
            <w:r>
              <w:t>All team members</w:t>
            </w:r>
          </w:p>
        </w:tc>
        <w:tc>
          <w:tcPr>
            <w:tcW w:w="1854" w:type="dxa"/>
            <w:tcMar>
              <w:bottom w:w="288" w:type="dxa"/>
            </w:tcMar>
          </w:tcPr>
          <w:p w14:paraId="0F6FC964" w14:textId="634E5002" w:rsidR="00955001" w:rsidRPr="00D60069" w:rsidRDefault="00955001" w:rsidP="00955001">
            <w:pPr>
              <w:spacing w:after="80"/>
            </w:pPr>
            <w:r>
              <w:t>April 8, 2022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D60069" w14:paraId="7B64CB9A" w14:textId="77777777" w:rsidTr="00D62E01">
        <w:tc>
          <w:tcPr>
            <w:tcW w:w="1620" w:type="dxa"/>
          </w:tcPr>
          <w:bookmarkEnd w:id="1"/>
          <w:p w14:paraId="2C4D00CC" w14:textId="77777777" w:rsidR="00D62E01" w:rsidRPr="00D60069" w:rsidRDefault="006E6AB4" w:rsidP="006344A8">
            <w:pPr>
              <w:pStyle w:val="Heading2"/>
            </w:pPr>
            <w:sdt>
              <w:sdtPr>
                <w:id w:val="113951409"/>
                <w:placeholder>
                  <w:docPart w:val="532A90B4808043B3966958E180972F01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21244D01" w14:textId="5B7B9840" w:rsidR="00D62E01" w:rsidRPr="00D60069" w:rsidRDefault="00F94D13" w:rsidP="006344A8">
            <w:r>
              <w:t>Assign roles</w:t>
            </w:r>
          </w:p>
        </w:tc>
        <w:tc>
          <w:tcPr>
            <w:tcW w:w="1324" w:type="dxa"/>
          </w:tcPr>
          <w:p w14:paraId="08AAF05D" w14:textId="77777777" w:rsidR="00D62E01" w:rsidRPr="00D60069" w:rsidRDefault="006E6AB4" w:rsidP="006344A8">
            <w:pPr>
              <w:pStyle w:val="Heading2"/>
            </w:pPr>
            <w:sdt>
              <w:sdtPr>
                <w:id w:val="1072624145"/>
                <w:placeholder>
                  <w:docPart w:val="4904809B23E64A18BFF64CDC1A27548C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20D3E0D3" w14:textId="3AD443B3" w:rsidR="00D62E01" w:rsidRPr="00D60069" w:rsidRDefault="00DC0A6E" w:rsidP="006344A8">
            <w:r>
              <w:t>Rudolph Paulin</w:t>
            </w:r>
          </w:p>
        </w:tc>
      </w:tr>
    </w:tbl>
    <w:p w14:paraId="17F567FB" w14:textId="77777777" w:rsidR="00816865" w:rsidRDefault="006E6AB4" w:rsidP="00816865">
      <w:pPr>
        <w:pStyle w:val="Heading4"/>
        <w:tabs>
          <w:tab w:val="left" w:pos="1620"/>
        </w:tabs>
      </w:pPr>
      <w:sdt>
        <w:sdtPr>
          <w:id w:val="1495455185"/>
          <w:placeholder>
            <w:docPart w:val="BFF6ACC4826C4949AA708AEDB7901EE4"/>
          </w:placeholder>
          <w:temporary/>
          <w:showingPlcHdr/>
          <w15:appearance w15:val="hidden"/>
        </w:sdtPr>
        <w:sdtEndPr/>
        <w:sdtContent>
          <w:r w:rsidR="00D62E01" w:rsidRPr="00D60069">
            <w:t>Discussion:</w:t>
          </w:r>
        </w:sdtContent>
      </w:sdt>
      <w:r w:rsidR="00816865">
        <w:tab/>
      </w:r>
    </w:p>
    <w:p w14:paraId="108A68C3" w14:textId="3CA2CF4B" w:rsidR="00D62E01" w:rsidRPr="00816865" w:rsidRDefault="00816865" w:rsidP="00816865">
      <w:pPr>
        <w:pStyle w:val="Heading4"/>
        <w:tabs>
          <w:tab w:val="left" w:pos="1620"/>
        </w:tabs>
        <w:rPr>
          <w:b w:val="0"/>
          <w:bCs/>
        </w:rPr>
      </w:pPr>
      <w:r>
        <w:rPr>
          <w:b w:val="0"/>
          <w:bCs/>
        </w:rPr>
        <w:t>Delegate who writes about each point</w:t>
      </w:r>
    </w:p>
    <w:p w14:paraId="28E1C2EE" w14:textId="77777777" w:rsidR="00D62E01" w:rsidRPr="00D60069" w:rsidRDefault="006E6AB4" w:rsidP="00D62E01">
      <w:pPr>
        <w:pStyle w:val="Heading4"/>
      </w:pPr>
      <w:sdt>
        <w:sdtPr>
          <w:id w:val="-1295436725"/>
          <w:placeholder>
            <w:docPart w:val="F588FA739B044FF2BE93569DFB177F4B"/>
          </w:placeholder>
          <w:temporary/>
          <w:showingPlcHdr/>
          <w15:appearance w15:val="hidden"/>
        </w:sdtPr>
        <w:sdtEndPr/>
        <w:sdtContent>
          <w:r w:rsidR="00D62E01" w:rsidRPr="00D60069">
            <w:t>Conclusions:</w:t>
          </w:r>
        </w:sdtContent>
      </w:sdt>
    </w:p>
    <w:p w14:paraId="77FFDFE0" w14:textId="68310EB6" w:rsidR="00D62E01" w:rsidRPr="00D60069" w:rsidRDefault="00816865" w:rsidP="00D62E01">
      <w:r>
        <w:t>Every team member agrees on a deadline to have each point finalized.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D60069" w14:paraId="3CAE56C0" w14:textId="77777777" w:rsidTr="001E0877">
        <w:trPr>
          <w:tblHeader/>
        </w:trPr>
        <w:tc>
          <w:tcPr>
            <w:tcW w:w="5310" w:type="dxa"/>
            <w:vAlign w:val="bottom"/>
          </w:tcPr>
          <w:p w14:paraId="2E3C9627" w14:textId="77777777" w:rsidR="00D60069" w:rsidRPr="00D60069" w:rsidRDefault="006E6AB4" w:rsidP="00284200">
            <w:pPr>
              <w:pStyle w:val="Heading2"/>
              <w:spacing w:after="80"/>
              <w:outlineLvl w:val="1"/>
            </w:pPr>
            <w:sdt>
              <w:sdtPr>
                <w:id w:val="1576775990"/>
                <w:placeholder>
                  <w:docPart w:val="BDBCDD7834CA446CB8FC646A3BF0472F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655920B8" w14:textId="77777777" w:rsidR="00D60069" w:rsidRPr="00D60069" w:rsidRDefault="006E6AB4" w:rsidP="00284200">
            <w:pPr>
              <w:pStyle w:val="Heading2"/>
              <w:spacing w:after="80"/>
              <w:outlineLvl w:val="1"/>
            </w:pPr>
            <w:sdt>
              <w:sdtPr>
                <w:id w:val="-778569795"/>
                <w:placeholder>
                  <w:docPart w:val="D15724F0EBF94AE695401B38C27F061D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274928C8" w14:textId="77777777" w:rsidR="00D60069" w:rsidRPr="00D60069" w:rsidRDefault="006E6AB4" w:rsidP="00284200">
            <w:pPr>
              <w:pStyle w:val="Heading2"/>
              <w:spacing w:after="80"/>
              <w:outlineLvl w:val="1"/>
            </w:pPr>
            <w:sdt>
              <w:sdtPr>
                <w:id w:val="-1974196117"/>
                <w:placeholder>
                  <w:docPart w:val="E05ADEA36F4E40C7B629DEC2BD5B94EC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Deadline</w:t>
                </w:r>
              </w:sdtContent>
            </w:sdt>
          </w:p>
        </w:tc>
      </w:tr>
      <w:tr w:rsidR="00D60069" w:rsidRPr="00D60069" w14:paraId="7D0B38EE" w14:textId="77777777" w:rsidTr="00284200">
        <w:tc>
          <w:tcPr>
            <w:tcW w:w="5310" w:type="dxa"/>
          </w:tcPr>
          <w:p w14:paraId="0742D247" w14:textId="5108903D" w:rsidR="00D60069" w:rsidRPr="00D60069" w:rsidRDefault="00124983" w:rsidP="00284200">
            <w:pPr>
              <w:pStyle w:val="ListBullet"/>
              <w:spacing w:after="80"/>
            </w:pPr>
            <w:r>
              <w:t>Make accounts for the apps</w:t>
            </w:r>
          </w:p>
        </w:tc>
        <w:tc>
          <w:tcPr>
            <w:tcW w:w="3060" w:type="dxa"/>
          </w:tcPr>
          <w:p w14:paraId="2989AF0F" w14:textId="04F6488B" w:rsidR="00D60069" w:rsidRPr="00D60069" w:rsidRDefault="00124983" w:rsidP="00284200">
            <w:pPr>
              <w:spacing w:after="80"/>
            </w:pPr>
            <w:r>
              <w:t>Sean</w:t>
            </w:r>
            <w:r w:rsidR="006E6AB4">
              <w:t xml:space="preserve"> O’Connor</w:t>
            </w:r>
          </w:p>
        </w:tc>
        <w:tc>
          <w:tcPr>
            <w:tcW w:w="1854" w:type="dxa"/>
          </w:tcPr>
          <w:p w14:paraId="220D8DF2" w14:textId="497DE6FA" w:rsidR="00D60069" w:rsidRPr="00D60069" w:rsidRDefault="00124983" w:rsidP="00284200">
            <w:pPr>
              <w:spacing w:after="80"/>
            </w:pPr>
            <w:r>
              <w:t>April 15, 2022</w:t>
            </w:r>
          </w:p>
        </w:tc>
      </w:tr>
      <w:tr w:rsidR="00124983" w:rsidRPr="00D60069" w14:paraId="490EF48E" w14:textId="77777777" w:rsidTr="00284200">
        <w:tc>
          <w:tcPr>
            <w:tcW w:w="5310" w:type="dxa"/>
          </w:tcPr>
          <w:p w14:paraId="3293EF42" w14:textId="7E12F3C9" w:rsidR="00124983" w:rsidRPr="00D60069" w:rsidRDefault="00124983" w:rsidP="00124983">
            <w:pPr>
              <w:pStyle w:val="ListBullet"/>
              <w:spacing w:after="80"/>
            </w:pPr>
            <w:r>
              <w:t>Present websites</w:t>
            </w:r>
          </w:p>
        </w:tc>
        <w:tc>
          <w:tcPr>
            <w:tcW w:w="3060" w:type="dxa"/>
          </w:tcPr>
          <w:p w14:paraId="704E86EC" w14:textId="4881A505" w:rsidR="00124983" w:rsidRPr="00D60069" w:rsidRDefault="00124983" w:rsidP="00124983">
            <w:pPr>
              <w:spacing w:after="80"/>
            </w:pPr>
            <w:r>
              <w:t>Cristina</w:t>
            </w:r>
            <w:r w:rsidR="006E6AB4">
              <w:t xml:space="preserve"> Hilario</w:t>
            </w:r>
          </w:p>
        </w:tc>
        <w:tc>
          <w:tcPr>
            <w:tcW w:w="1854" w:type="dxa"/>
          </w:tcPr>
          <w:p w14:paraId="0F9B04AC" w14:textId="50A2A936" w:rsidR="00124983" w:rsidRPr="00D60069" w:rsidRDefault="00124983" w:rsidP="00124983">
            <w:pPr>
              <w:spacing w:after="80"/>
            </w:pPr>
            <w:r>
              <w:t>April 15, 2022</w:t>
            </w:r>
          </w:p>
        </w:tc>
      </w:tr>
      <w:tr w:rsidR="00124983" w:rsidRPr="00D60069" w14:paraId="584C9701" w14:textId="77777777" w:rsidTr="00284200">
        <w:tc>
          <w:tcPr>
            <w:tcW w:w="5310" w:type="dxa"/>
            <w:tcMar>
              <w:bottom w:w="288" w:type="dxa"/>
            </w:tcMar>
          </w:tcPr>
          <w:p w14:paraId="5DC8BCA8" w14:textId="7E540C1C" w:rsidR="00124983" w:rsidRPr="00D60069" w:rsidRDefault="00124983" w:rsidP="00124983">
            <w:pPr>
              <w:pStyle w:val="ListBullet"/>
              <w:spacing w:after="80"/>
            </w:pPr>
            <w:r>
              <w:t>Decide on websites to use</w:t>
            </w:r>
          </w:p>
        </w:tc>
        <w:tc>
          <w:tcPr>
            <w:tcW w:w="3060" w:type="dxa"/>
            <w:tcMar>
              <w:bottom w:w="288" w:type="dxa"/>
            </w:tcMar>
          </w:tcPr>
          <w:p w14:paraId="78FA6766" w14:textId="46F613D0" w:rsidR="00124983" w:rsidRPr="00D60069" w:rsidRDefault="00124983" w:rsidP="00124983">
            <w:pPr>
              <w:spacing w:after="80"/>
            </w:pPr>
            <w:r>
              <w:t>Rudolph</w:t>
            </w:r>
            <w:r w:rsidR="006E6AB4">
              <w:t xml:space="preserve"> Paulin</w:t>
            </w:r>
          </w:p>
        </w:tc>
        <w:tc>
          <w:tcPr>
            <w:tcW w:w="1854" w:type="dxa"/>
            <w:tcMar>
              <w:bottom w:w="288" w:type="dxa"/>
            </w:tcMar>
          </w:tcPr>
          <w:p w14:paraId="395DA340" w14:textId="7F14E037" w:rsidR="00124983" w:rsidRPr="00D60069" w:rsidRDefault="00124983" w:rsidP="00124983">
            <w:pPr>
              <w:spacing w:after="80"/>
            </w:pPr>
            <w:r>
              <w:t>April 15, 2022</w:t>
            </w:r>
          </w:p>
        </w:tc>
      </w:tr>
    </w:tbl>
    <w:p w14:paraId="02DD8B63" w14:textId="77777777" w:rsidR="002B2D13" w:rsidRPr="00D60069" w:rsidRDefault="006E6AB4">
      <w:pPr>
        <w:pStyle w:val="Heading1"/>
      </w:pPr>
      <w:sdt>
        <w:sdtPr>
          <w:id w:val="-1794281877"/>
          <w:placeholder>
            <w:docPart w:val="D0CAB04B7D174D78AFEC18E64438718C"/>
          </w:placeholder>
          <w:temporary/>
          <w:showingPlcHdr/>
          <w15:appearance w15:val="hidden"/>
        </w:sdtPr>
        <w:sdtEndPr/>
        <w:sdtContent>
          <w:r w:rsidR="006344A8" w:rsidRPr="00D60069">
            <w:t>Other Information</w:t>
          </w:r>
        </w:sdtContent>
      </w:sdt>
    </w:p>
    <w:p w14:paraId="08390C44" w14:textId="77777777" w:rsidR="002B2D13" w:rsidRPr="00D60069" w:rsidRDefault="006E6AB4">
      <w:pPr>
        <w:pStyle w:val="Heading4"/>
      </w:pPr>
      <w:sdt>
        <w:sdtPr>
          <w:id w:val="2125887421"/>
          <w:placeholder>
            <w:docPart w:val="9D5DD8A14AA045CF95F2D47DA60178F7"/>
          </w:placeholder>
          <w:temporary/>
          <w:showingPlcHdr/>
          <w15:appearance w15:val="hidden"/>
        </w:sdtPr>
        <w:sdtEndPr/>
        <w:sdtContent>
          <w:r w:rsidR="006344A8" w:rsidRPr="00D60069">
            <w:t>Observers:</w:t>
          </w:r>
        </w:sdtContent>
      </w:sdt>
    </w:p>
    <w:p w14:paraId="0F984222" w14:textId="7037E0BB" w:rsidR="002B2D13" w:rsidRPr="00D60069" w:rsidRDefault="006E6AB4">
      <w:r>
        <w:t>N/A</w:t>
      </w:r>
    </w:p>
    <w:p w14:paraId="5F2DCA03" w14:textId="77777777" w:rsidR="002B2D13" w:rsidRPr="00D60069" w:rsidRDefault="006E6AB4">
      <w:pPr>
        <w:pStyle w:val="Heading4"/>
      </w:pPr>
      <w:sdt>
        <w:sdtPr>
          <w:id w:val="-671956156"/>
          <w:placeholder>
            <w:docPart w:val="7E8A625C0D534323979EE5D98FE633A8"/>
          </w:placeholder>
          <w:temporary/>
          <w:showingPlcHdr/>
          <w15:appearance w15:val="hidden"/>
        </w:sdtPr>
        <w:sdtEndPr/>
        <w:sdtContent>
          <w:r w:rsidR="006344A8" w:rsidRPr="00D60069">
            <w:t>Resources:</w:t>
          </w:r>
        </w:sdtContent>
      </w:sdt>
    </w:p>
    <w:p w14:paraId="7AABC478" w14:textId="75FEE104" w:rsidR="002B2D13" w:rsidRPr="00D60069" w:rsidRDefault="006E6AB4">
      <w:r>
        <w:t xml:space="preserve">Website links related to </w:t>
      </w:r>
      <w:r w:rsidRPr="006E6AB4">
        <w:rPr>
          <w:rFonts w:ascii="Arial" w:hAnsi="Arial" w:cs="Arial"/>
          <w:color w:val="000000"/>
          <w:sz w:val="18"/>
          <w:szCs w:val="18"/>
        </w:rPr>
        <w:t>North Carolina Department of Health and Human Services</w:t>
      </w:r>
    </w:p>
    <w:p w14:paraId="2A9D1CFE" w14:textId="77777777" w:rsidR="002B2D13" w:rsidRPr="00D60069" w:rsidRDefault="006E6AB4">
      <w:pPr>
        <w:pStyle w:val="Heading4"/>
      </w:pPr>
      <w:sdt>
        <w:sdtPr>
          <w:id w:val="1633520843"/>
          <w:placeholder>
            <w:docPart w:val="D5B4A27B7F584E88BF76FBF32D930F57"/>
          </w:placeholder>
          <w:temporary/>
          <w:showingPlcHdr/>
          <w15:appearance w15:val="hidden"/>
        </w:sdtPr>
        <w:sdtEndPr/>
        <w:sdtContent>
          <w:r w:rsidR="006344A8" w:rsidRPr="00D60069">
            <w:t>Special notes:</w:t>
          </w:r>
        </w:sdtContent>
      </w:sdt>
    </w:p>
    <w:p w14:paraId="686DF73D" w14:textId="52A606AC" w:rsidR="002B2D13" w:rsidRPr="00D60069" w:rsidRDefault="006E6AB4">
      <w:r>
        <w:t>Deliverable on time.</w:t>
      </w:r>
    </w:p>
    <w:sectPr w:rsidR="002B2D13" w:rsidRPr="00D60069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60C66" w14:textId="77777777" w:rsidR="007920E9" w:rsidRDefault="007920E9">
      <w:pPr>
        <w:spacing w:before="0" w:after="0"/>
      </w:pPr>
      <w:r>
        <w:separator/>
      </w:r>
    </w:p>
  </w:endnote>
  <w:endnote w:type="continuationSeparator" w:id="0">
    <w:p w14:paraId="4A10A477" w14:textId="77777777" w:rsidR="007920E9" w:rsidRDefault="007920E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4244F7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2DD7D" w14:textId="77777777" w:rsidR="007920E9" w:rsidRDefault="007920E9">
      <w:pPr>
        <w:spacing w:before="0" w:after="0"/>
      </w:pPr>
      <w:r>
        <w:separator/>
      </w:r>
    </w:p>
  </w:footnote>
  <w:footnote w:type="continuationSeparator" w:id="0">
    <w:p w14:paraId="28B03EA1" w14:textId="77777777" w:rsidR="007920E9" w:rsidRDefault="007920E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0E9"/>
    <w:rsid w:val="00124983"/>
    <w:rsid w:val="001E0877"/>
    <w:rsid w:val="00286E1F"/>
    <w:rsid w:val="002B2D13"/>
    <w:rsid w:val="0034721D"/>
    <w:rsid w:val="003D5BF7"/>
    <w:rsid w:val="003F257D"/>
    <w:rsid w:val="0045347C"/>
    <w:rsid w:val="005A7328"/>
    <w:rsid w:val="006344A8"/>
    <w:rsid w:val="006E6AB4"/>
    <w:rsid w:val="00734EEC"/>
    <w:rsid w:val="007920E9"/>
    <w:rsid w:val="007F04FA"/>
    <w:rsid w:val="00816865"/>
    <w:rsid w:val="00955001"/>
    <w:rsid w:val="00B34338"/>
    <w:rsid w:val="00D60069"/>
    <w:rsid w:val="00D62E01"/>
    <w:rsid w:val="00D661EE"/>
    <w:rsid w:val="00DC0A6E"/>
    <w:rsid w:val="00E048B4"/>
    <w:rsid w:val="00F434DD"/>
    <w:rsid w:val="00F9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C498B9"/>
  <w15:docId w15:val="{C1031B67-0C7F-4D76-AB5A-20590EE31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rpl\Downloads\YWCC%20307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0CCF54533714399A06AD1CA9834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6B19D-E953-4B10-8FFD-71CB992EA913}"/>
      </w:docPartPr>
      <w:docPartBody>
        <w:p w:rsidR="00000000" w:rsidRDefault="00210A0F">
          <w:pPr>
            <w:pStyle w:val="B0CCF54533714399A06AD1CA9834C684"/>
          </w:pPr>
          <w:r>
            <w:t>Team Meeting</w:t>
          </w:r>
        </w:p>
      </w:docPartBody>
    </w:docPart>
    <w:docPart>
      <w:docPartPr>
        <w:name w:val="4BA1F3D3145B4A7586BFD79DB47F9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57679-9666-49A3-937D-FBFC0F602810}"/>
      </w:docPartPr>
      <w:docPartBody>
        <w:p w:rsidR="00000000" w:rsidRDefault="00210A0F">
          <w:pPr>
            <w:pStyle w:val="4BA1F3D3145B4A7586BFD79DB47F9CA9"/>
          </w:pPr>
          <w:r w:rsidRPr="00E048B4">
            <w:t>Meeting called by:</w:t>
          </w:r>
        </w:p>
      </w:docPartBody>
    </w:docPart>
    <w:docPart>
      <w:docPartPr>
        <w:name w:val="AAF6173413E04988AE244598884E5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24E72-55A6-4A67-8DC8-3ACA73A3D482}"/>
      </w:docPartPr>
      <w:docPartBody>
        <w:p w:rsidR="00000000" w:rsidRDefault="00210A0F">
          <w:pPr>
            <w:pStyle w:val="AAF6173413E04988AE244598884E51FF"/>
          </w:pPr>
          <w:r w:rsidRPr="00E048B4">
            <w:t>Type of meeting:</w:t>
          </w:r>
        </w:p>
      </w:docPartBody>
    </w:docPart>
    <w:docPart>
      <w:docPartPr>
        <w:name w:val="388B0EACAB604E07AA4037B7CDA69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CFA76-EB9A-41FB-A89B-51345B39D021}"/>
      </w:docPartPr>
      <w:docPartBody>
        <w:p w:rsidR="00000000" w:rsidRDefault="00210A0F">
          <w:pPr>
            <w:pStyle w:val="388B0EACAB604E07AA4037B7CDA69DDF"/>
          </w:pPr>
          <w:r w:rsidRPr="00E048B4">
            <w:t>Facilitator:</w:t>
          </w:r>
        </w:p>
      </w:docPartBody>
    </w:docPart>
    <w:docPart>
      <w:docPartPr>
        <w:name w:val="D0B3108AEF7E409B9436DA5C88584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80162-B6EC-4452-BBA3-1E178464E9FB}"/>
      </w:docPartPr>
      <w:docPartBody>
        <w:p w:rsidR="00000000" w:rsidRDefault="00210A0F">
          <w:pPr>
            <w:pStyle w:val="D0B3108AEF7E409B9436DA5C88584592"/>
          </w:pPr>
          <w:r w:rsidRPr="00E048B4">
            <w:t>Note taker:</w:t>
          </w:r>
        </w:p>
      </w:docPartBody>
    </w:docPart>
    <w:docPart>
      <w:docPartPr>
        <w:name w:val="B62E2F1B5B6A4B98B919FF4B762CB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07C51-03B4-45AA-83A3-5420DB901125}"/>
      </w:docPartPr>
      <w:docPartBody>
        <w:p w:rsidR="00000000" w:rsidRDefault="00210A0F">
          <w:pPr>
            <w:pStyle w:val="B62E2F1B5B6A4B98B919FF4B762CB3B7"/>
          </w:pPr>
          <w:r w:rsidRPr="00E048B4">
            <w:t>Timekeeper:</w:t>
          </w:r>
        </w:p>
      </w:docPartBody>
    </w:docPart>
    <w:docPart>
      <w:docPartPr>
        <w:name w:val="2C04A60454AE4D1A91192115C218F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66C5B-18C6-49D5-A450-79D1B3C1D25A}"/>
      </w:docPartPr>
      <w:docPartBody>
        <w:p w:rsidR="00000000" w:rsidRDefault="00210A0F">
          <w:pPr>
            <w:pStyle w:val="2C04A60454AE4D1A91192115C218FB82"/>
          </w:pPr>
          <w:r>
            <w:t>Attendees:</w:t>
          </w:r>
        </w:p>
      </w:docPartBody>
    </w:docPart>
    <w:docPart>
      <w:docPartPr>
        <w:name w:val="33B8ED06A09E4A529E64CF86E0902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686FE-4065-452E-BFA6-590B5D2CC18D}"/>
      </w:docPartPr>
      <w:docPartBody>
        <w:p w:rsidR="00000000" w:rsidRDefault="00210A0F">
          <w:pPr>
            <w:pStyle w:val="33B8ED06A09E4A529E64CF86E0902D72"/>
          </w:pPr>
          <w:r>
            <w:t>Please read:</w:t>
          </w:r>
        </w:p>
      </w:docPartBody>
    </w:docPart>
    <w:docPart>
      <w:docPartPr>
        <w:name w:val="3F6FC14D555E4B4C83137D9B6C48C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9745D-3B45-46A6-8D12-A319CD6CD251}"/>
      </w:docPartPr>
      <w:docPartBody>
        <w:p w:rsidR="00000000" w:rsidRDefault="00210A0F">
          <w:pPr>
            <w:pStyle w:val="3F6FC14D555E4B4C83137D9B6C48C4A8"/>
          </w:pPr>
          <w:r>
            <w:t>Please bring:</w:t>
          </w:r>
        </w:p>
      </w:docPartBody>
    </w:docPart>
    <w:docPart>
      <w:docPartPr>
        <w:name w:val="99EDF5C31BDB4400BCCDE07FF48AD3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CC49B-2783-486A-8B9F-470DE532C333}"/>
      </w:docPartPr>
      <w:docPartBody>
        <w:p w:rsidR="00000000" w:rsidRDefault="00210A0F">
          <w:pPr>
            <w:pStyle w:val="99EDF5C31BDB4400BCCDE07FF48AD3DC"/>
          </w:pPr>
          <w:r>
            <w:t>Minutes</w:t>
          </w:r>
        </w:p>
      </w:docPartBody>
    </w:docPart>
    <w:docPart>
      <w:docPartPr>
        <w:name w:val="93CA41825AC04400937EDB3464222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B9D6B-3B85-4841-B07F-793AB27DE1DE}"/>
      </w:docPartPr>
      <w:docPartBody>
        <w:p w:rsidR="00000000" w:rsidRDefault="00210A0F">
          <w:pPr>
            <w:pStyle w:val="93CA41825AC04400937EDB34642222DD"/>
          </w:pPr>
          <w:r>
            <w:t>Agenda item:</w:t>
          </w:r>
        </w:p>
      </w:docPartBody>
    </w:docPart>
    <w:docPart>
      <w:docPartPr>
        <w:name w:val="2BFEB743C0014ED283764C1B2F231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470AD-AC18-4284-89D8-E8D020A336DD}"/>
      </w:docPartPr>
      <w:docPartBody>
        <w:p w:rsidR="00000000" w:rsidRDefault="00210A0F">
          <w:pPr>
            <w:pStyle w:val="2BFEB743C0014ED283764C1B2F2318F3"/>
          </w:pPr>
          <w:r>
            <w:t>Presenter:</w:t>
          </w:r>
        </w:p>
      </w:docPartBody>
    </w:docPart>
    <w:docPart>
      <w:docPartPr>
        <w:name w:val="9A10FBD7946C4A29A81FC83E67031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165F3-6DBA-465B-BF30-E2EA2EC97F03}"/>
      </w:docPartPr>
      <w:docPartBody>
        <w:p w:rsidR="00000000" w:rsidRDefault="00210A0F">
          <w:pPr>
            <w:pStyle w:val="9A10FBD7946C4A29A81FC83E67031AA5"/>
          </w:pPr>
          <w:r>
            <w:t>Discussion:</w:t>
          </w:r>
        </w:p>
      </w:docPartBody>
    </w:docPart>
    <w:docPart>
      <w:docPartPr>
        <w:name w:val="EC3D5D0CFEB44F8C934A0805E49009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A3D72-8A1E-401B-AF02-600E4BBC4231}"/>
      </w:docPartPr>
      <w:docPartBody>
        <w:p w:rsidR="00000000" w:rsidRDefault="00210A0F">
          <w:pPr>
            <w:pStyle w:val="EC3D5D0CFEB44F8C934A0805E49009B3"/>
          </w:pPr>
          <w:r>
            <w:t>Conclusions:</w:t>
          </w:r>
        </w:p>
      </w:docPartBody>
    </w:docPart>
    <w:docPart>
      <w:docPartPr>
        <w:name w:val="1CBF2F181D184B4EB8CAC6E926DC5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21861-9C25-4FF1-A6E1-BD7FA8ED14BE}"/>
      </w:docPartPr>
      <w:docPartBody>
        <w:p w:rsidR="00000000" w:rsidRDefault="00210A0F">
          <w:pPr>
            <w:pStyle w:val="1CBF2F181D184B4EB8CAC6E926DC5B8A"/>
          </w:pPr>
          <w:r>
            <w:t>Action items</w:t>
          </w:r>
        </w:p>
      </w:docPartBody>
    </w:docPart>
    <w:docPart>
      <w:docPartPr>
        <w:name w:val="B217E86EBD894394948A911A61686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3B160-9612-42C0-B5BF-E9DCC9B2AD8D}"/>
      </w:docPartPr>
      <w:docPartBody>
        <w:p w:rsidR="00000000" w:rsidRDefault="00210A0F">
          <w:pPr>
            <w:pStyle w:val="B217E86EBD894394948A911A616861D8"/>
          </w:pPr>
          <w:r>
            <w:t>Person responsible</w:t>
          </w:r>
        </w:p>
      </w:docPartBody>
    </w:docPart>
    <w:docPart>
      <w:docPartPr>
        <w:name w:val="8F79B8B4EFD041D7A5013EB129BFB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0C41E-A1D1-4171-9ECE-B525AA310FCF}"/>
      </w:docPartPr>
      <w:docPartBody>
        <w:p w:rsidR="00000000" w:rsidRDefault="00210A0F">
          <w:pPr>
            <w:pStyle w:val="8F79B8B4EFD041D7A5013EB129BFB835"/>
          </w:pPr>
          <w:r>
            <w:t>Deadline</w:t>
          </w:r>
        </w:p>
      </w:docPartBody>
    </w:docPart>
    <w:docPart>
      <w:docPartPr>
        <w:name w:val="532A90B4808043B3966958E180972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C4F77-FDFD-44D8-9942-9CA5A1352274}"/>
      </w:docPartPr>
      <w:docPartBody>
        <w:p w:rsidR="00000000" w:rsidRDefault="00210A0F">
          <w:pPr>
            <w:pStyle w:val="532A90B4808043B3966958E180972F01"/>
          </w:pPr>
          <w:r>
            <w:t>Agenda item:</w:t>
          </w:r>
        </w:p>
      </w:docPartBody>
    </w:docPart>
    <w:docPart>
      <w:docPartPr>
        <w:name w:val="4904809B23E64A18BFF64CDC1A275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FB3E9E-22DD-4DF3-B87C-6C2EA5214146}"/>
      </w:docPartPr>
      <w:docPartBody>
        <w:p w:rsidR="00000000" w:rsidRDefault="00210A0F">
          <w:pPr>
            <w:pStyle w:val="4904809B23E64A18BFF64CDC1A27548C"/>
          </w:pPr>
          <w:r>
            <w:t>Presenter:</w:t>
          </w:r>
        </w:p>
      </w:docPartBody>
    </w:docPart>
    <w:docPart>
      <w:docPartPr>
        <w:name w:val="BFF6ACC4826C4949AA708AEDB7901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DA364-7E32-4D76-B19F-0D0AEE5A0B1E}"/>
      </w:docPartPr>
      <w:docPartBody>
        <w:p w:rsidR="00000000" w:rsidRDefault="00210A0F">
          <w:pPr>
            <w:pStyle w:val="BFF6ACC4826C4949AA708AEDB7901EE4"/>
          </w:pPr>
          <w:r>
            <w:t>Discussion:</w:t>
          </w:r>
        </w:p>
      </w:docPartBody>
    </w:docPart>
    <w:docPart>
      <w:docPartPr>
        <w:name w:val="F588FA739B044FF2BE93569DFB177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98772-81C5-4D95-9197-964F75998BC8}"/>
      </w:docPartPr>
      <w:docPartBody>
        <w:p w:rsidR="00000000" w:rsidRDefault="00210A0F">
          <w:pPr>
            <w:pStyle w:val="F588FA739B044FF2BE93569DFB177F4B"/>
          </w:pPr>
          <w:r>
            <w:t>Conclusions:</w:t>
          </w:r>
        </w:p>
      </w:docPartBody>
    </w:docPart>
    <w:docPart>
      <w:docPartPr>
        <w:name w:val="BDBCDD7834CA446CB8FC646A3BF047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F6538-06E9-40C8-9078-005C4DD1013D}"/>
      </w:docPartPr>
      <w:docPartBody>
        <w:p w:rsidR="00000000" w:rsidRDefault="00210A0F">
          <w:pPr>
            <w:pStyle w:val="BDBCDD7834CA446CB8FC646A3BF0472F"/>
          </w:pPr>
          <w:r>
            <w:t>Action items</w:t>
          </w:r>
        </w:p>
      </w:docPartBody>
    </w:docPart>
    <w:docPart>
      <w:docPartPr>
        <w:name w:val="D15724F0EBF94AE695401B38C27F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97C4D-E2E3-43E9-A07C-787F557E9B4C}"/>
      </w:docPartPr>
      <w:docPartBody>
        <w:p w:rsidR="00000000" w:rsidRDefault="00210A0F">
          <w:pPr>
            <w:pStyle w:val="D15724F0EBF94AE695401B38C27F061D"/>
          </w:pPr>
          <w:r>
            <w:t>Person responsible</w:t>
          </w:r>
        </w:p>
      </w:docPartBody>
    </w:docPart>
    <w:docPart>
      <w:docPartPr>
        <w:name w:val="E05ADEA36F4E40C7B629DEC2BD5B9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CB665B-9E06-4509-AED9-60AE455B43AC}"/>
      </w:docPartPr>
      <w:docPartBody>
        <w:p w:rsidR="00000000" w:rsidRDefault="00210A0F">
          <w:pPr>
            <w:pStyle w:val="E05ADEA36F4E40C7B629DEC2BD5B94EC"/>
          </w:pPr>
          <w:r>
            <w:t>Deadline</w:t>
          </w:r>
        </w:p>
      </w:docPartBody>
    </w:docPart>
    <w:docPart>
      <w:docPartPr>
        <w:name w:val="D0CAB04B7D174D78AFEC18E644387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FE7FB-6BFB-4A3C-847C-CE30240DE4B8}"/>
      </w:docPartPr>
      <w:docPartBody>
        <w:p w:rsidR="00000000" w:rsidRDefault="00210A0F">
          <w:pPr>
            <w:pStyle w:val="D0CAB04B7D174D78AFEC18E64438718C"/>
          </w:pPr>
          <w:r>
            <w:t>Other Information</w:t>
          </w:r>
        </w:p>
      </w:docPartBody>
    </w:docPart>
    <w:docPart>
      <w:docPartPr>
        <w:name w:val="9D5DD8A14AA045CF95F2D47DA6017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53A45E-588D-45D3-8A85-3B09CF44BE87}"/>
      </w:docPartPr>
      <w:docPartBody>
        <w:p w:rsidR="00000000" w:rsidRDefault="00210A0F">
          <w:pPr>
            <w:pStyle w:val="9D5DD8A14AA045CF95F2D47DA60178F7"/>
          </w:pPr>
          <w:r>
            <w:t>Observers:</w:t>
          </w:r>
        </w:p>
      </w:docPartBody>
    </w:docPart>
    <w:docPart>
      <w:docPartPr>
        <w:name w:val="7E8A625C0D534323979EE5D98FE63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20777-2A4A-4003-8667-9EA25478FC0C}"/>
      </w:docPartPr>
      <w:docPartBody>
        <w:p w:rsidR="00000000" w:rsidRDefault="00210A0F">
          <w:pPr>
            <w:pStyle w:val="7E8A625C0D534323979EE5D98FE633A8"/>
          </w:pPr>
          <w:r>
            <w:t>Resources:</w:t>
          </w:r>
        </w:p>
      </w:docPartBody>
    </w:docPart>
    <w:docPart>
      <w:docPartPr>
        <w:name w:val="D5B4A27B7F584E88BF76FBF32D930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2F48A-E9EA-4607-B353-978D500FF016}"/>
      </w:docPartPr>
      <w:docPartBody>
        <w:p w:rsidR="00000000" w:rsidRDefault="00210A0F">
          <w:pPr>
            <w:pStyle w:val="D5B4A27B7F584E88BF76FBF32D930F57"/>
          </w:pPr>
          <w:r>
            <w:t>Special notes: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0F"/>
    <w:rsid w:val="0021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CCF54533714399A06AD1CA9834C684">
    <w:name w:val="B0CCF54533714399A06AD1CA9834C684"/>
  </w:style>
  <w:style w:type="paragraph" w:customStyle="1" w:styleId="AAC93172CED64D0581C64BE9B57FB1D5">
    <w:name w:val="AAC93172CED64D0581C64BE9B57FB1D5"/>
  </w:style>
  <w:style w:type="paragraph" w:customStyle="1" w:styleId="686B6288F74C4D0F9B5342E97430CE74">
    <w:name w:val="686B6288F74C4D0F9B5342E97430CE74"/>
  </w:style>
  <w:style w:type="paragraph" w:customStyle="1" w:styleId="3DE6DFAAF1F44D08B9F279737E3C9800">
    <w:name w:val="3DE6DFAAF1F44D08B9F279737E3C9800"/>
  </w:style>
  <w:style w:type="paragraph" w:customStyle="1" w:styleId="4BA1F3D3145B4A7586BFD79DB47F9CA9">
    <w:name w:val="4BA1F3D3145B4A7586BFD79DB47F9CA9"/>
  </w:style>
  <w:style w:type="paragraph" w:customStyle="1" w:styleId="17013AACCDFF4BD5834684B84853C479">
    <w:name w:val="17013AACCDFF4BD5834684B84853C479"/>
  </w:style>
  <w:style w:type="paragraph" w:customStyle="1" w:styleId="AAF6173413E04988AE244598884E51FF">
    <w:name w:val="AAF6173413E04988AE244598884E51FF"/>
  </w:style>
  <w:style w:type="paragraph" w:customStyle="1" w:styleId="C85E8833BB4C4593A0DB8E1DC53271C3">
    <w:name w:val="C85E8833BB4C4593A0DB8E1DC53271C3"/>
  </w:style>
  <w:style w:type="paragraph" w:customStyle="1" w:styleId="388B0EACAB604E07AA4037B7CDA69DDF">
    <w:name w:val="388B0EACAB604E07AA4037B7CDA69DDF"/>
  </w:style>
  <w:style w:type="paragraph" w:customStyle="1" w:styleId="ACA2F72EB8564A519F6666DB35E423AA">
    <w:name w:val="ACA2F72EB8564A519F6666DB35E423AA"/>
  </w:style>
  <w:style w:type="paragraph" w:customStyle="1" w:styleId="D0B3108AEF7E409B9436DA5C88584592">
    <w:name w:val="D0B3108AEF7E409B9436DA5C88584592"/>
  </w:style>
  <w:style w:type="paragraph" w:customStyle="1" w:styleId="47E1554859BE4ECC86CAD0AF008A03A1">
    <w:name w:val="47E1554859BE4ECC86CAD0AF008A03A1"/>
  </w:style>
  <w:style w:type="paragraph" w:customStyle="1" w:styleId="B62E2F1B5B6A4B98B919FF4B762CB3B7">
    <w:name w:val="B62E2F1B5B6A4B98B919FF4B762CB3B7"/>
  </w:style>
  <w:style w:type="paragraph" w:customStyle="1" w:styleId="F10312B07EBB485891C0989A27A004B5">
    <w:name w:val="F10312B07EBB485891C0989A27A004B5"/>
  </w:style>
  <w:style w:type="paragraph" w:customStyle="1" w:styleId="2C04A60454AE4D1A91192115C218FB82">
    <w:name w:val="2C04A60454AE4D1A91192115C218FB82"/>
  </w:style>
  <w:style w:type="paragraph" w:customStyle="1" w:styleId="DCF90E458D534071A7130B97AC4F7B56">
    <w:name w:val="DCF90E458D534071A7130B97AC4F7B56"/>
  </w:style>
  <w:style w:type="paragraph" w:customStyle="1" w:styleId="33B8ED06A09E4A529E64CF86E0902D72">
    <w:name w:val="33B8ED06A09E4A529E64CF86E0902D72"/>
  </w:style>
  <w:style w:type="paragraph" w:customStyle="1" w:styleId="6F85EDD9E31242EABAE4E0417F541A88">
    <w:name w:val="6F85EDD9E31242EABAE4E0417F541A88"/>
  </w:style>
  <w:style w:type="paragraph" w:customStyle="1" w:styleId="3F6FC14D555E4B4C83137D9B6C48C4A8">
    <w:name w:val="3F6FC14D555E4B4C83137D9B6C48C4A8"/>
  </w:style>
  <w:style w:type="paragraph" w:customStyle="1" w:styleId="88ACED958E824632BAFC7B3CBCCF5EA5">
    <w:name w:val="88ACED958E824632BAFC7B3CBCCF5EA5"/>
  </w:style>
  <w:style w:type="paragraph" w:customStyle="1" w:styleId="99EDF5C31BDB4400BCCDE07FF48AD3DC">
    <w:name w:val="99EDF5C31BDB4400BCCDE07FF48AD3DC"/>
  </w:style>
  <w:style w:type="paragraph" w:customStyle="1" w:styleId="93CA41825AC04400937EDB34642222DD">
    <w:name w:val="93CA41825AC04400937EDB34642222DD"/>
  </w:style>
  <w:style w:type="paragraph" w:customStyle="1" w:styleId="BF3E6071EA5A445DA46C6206A71C5085">
    <w:name w:val="BF3E6071EA5A445DA46C6206A71C5085"/>
  </w:style>
  <w:style w:type="paragraph" w:customStyle="1" w:styleId="2BFEB743C0014ED283764C1B2F2318F3">
    <w:name w:val="2BFEB743C0014ED283764C1B2F2318F3"/>
  </w:style>
  <w:style w:type="paragraph" w:customStyle="1" w:styleId="3594FC3AC17D4787A306E7CB7BB9D86C">
    <w:name w:val="3594FC3AC17D4787A306E7CB7BB9D86C"/>
  </w:style>
  <w:style w:type="paragraph" w:customStyle="1" w:styleId="9A10FBD7946C4A29A81FC83E67031AA5">
    <w:name w:val="9A10FBD7946C4A29A81FC83E67031AA5"/>
  </w:style>
  <w:style w:type="paragraph" w:customStyle="1" w:styleId="110A97DD3F93496E97971D0752897CF8">
    <w:name w:val="110A97DD3F93496E97971D0752897CF8"/>
  </w:style>
  <w:style w:type="paragraph" w:customStyle="1" w:styleId="EC3D5D0CFEB44F8C934A0805E49009B3">
    <w:name w:val="EC3D5D0CFEB44F8C934A0805E49009B3"/>
  </w:style>
  <w:style w:type="paragraph" w:customStyle="1" w:styleId="1FC17469588D4A439ACEFE6841602BA6">
    <w:name w:val="1FC17469588D4A439ACEFE6841602BA6"/>
  </w:style>
  <w:style w:type="paragraph" w:customStyle="1" w:styleId="1CBF2F181D184B4EB8CAC6E926DC5B8A">
    <w:name w:val="1CBF2F181D184B4EB8CAC6E926DC5B8A"/>
  </w:style>
  <w:style w:type="paragraph" w:customStyle="1" w:styleId="B217E86EBD894394948A911A616861D8">
    <w:name w:val="B217E86EBD894394948A911A616861D8"/>
  </w:style>
  <w:style w:type="paragraph" w:customStyle="1" w:styleId="8F79B8B4EFD041D7A5013EB129BFB835">
    <w:name w:val="8F79B8B4EFD041D7A5013EB129BFB835"/>
  </w:style>
  <w:style w:type="paragraph" w:customStyle="1" w:styleId="C54059F0A5854DD6BF91F48162979647">
    <w:name w:val="C54059F0A5854DD6BF91F48162979647"/>
  </w:style>
  <w:style w:type="paragraph" w:customStyle="1" w:styleId="2E431754FDEB49688D1EC9F74AC8CDC4">
    <w:name w:val="2E431754FDEB49688D1EC9F74AC8CDC4"/>
  </w:style>
  <w:style w:type="paragraph" w:customStyle="1" w:styleId="189E37D762A14E45A3AC9C0563CE7EB0">
    <w:name w:val="189E37D762A14E45A3AC9C0563CE7EB0"/>
  </w:style>
  <w:style w:type="paragraph" w:customStyle="1" w:styleId="5799AEB96CBC4A1AA09DCBFBEE216E63">
    <w:name w:val="5799AEB96CBC4A1AA09DCBFBEE216E63"/>
  </w:style>
  <w:style w:type="paragraph" w:customStyle="1" w:styleId="466AEA19B0B143BEA1F9634FF23439C9">
    <w:name w:val="466AEA19B0B143BEA1F9634FF23439C9"/>
  </w:style>
  <w:style w:type="paragraph" w:customStyle="1" w:styleId="C510A6764D0E475380A0C232F528B6FC">
    <w:name w:val="C510A6764D0E475380A0C232F528B6FC"/>
  </w:style>
  <w:style w:type="paragraph" w:customStyle="1" w:styleId="D99735F135364D3DBF7324CFA6ACC696">
    <w:name w:val="D99735F135364D3DBF7324CFA6ACC696"/>
  </w:style>
  <w:style w:type="paragraph" w:customStyle="1" w:styleId="2D569D2A1EC24B82B36C110AD9E23C64">
    <w:name w:val="2D569D2A1EC24B82B36C110AD9E23C64"/>
  </w:style>
  <w:style w:type="paragraph" w:customStyle="1" w:styleId="53FF397B6DA443078D18B48F88CF0AAD">
    <w:name w:val="53FF397B6DA443078D18B48F88CF0AAD"/>
  </w:style>
  <w:style w:type="paragraph" w:customStyle="1" w:styleId="532A90B4808043B3966958E180972F01">
    <w:name w:val="532A90B4808043B3966958E180972F01"/>
  </w:style>
  <w:style w:type="paragraph" w:customStyle="1" w:styleId="C7063D8E3A2448FFAB07C904D02690E4">
    <w:name w:val="C7063D8E3A2448FFAB07C904D02690E4"/>
  </w:style>
  <w:style w:type="paragraph" w:customStyle="1" w:styleId="4904809B23E64A18BFF64CDC1A27548C">
    <w:name w:val="4904809B23E64A18BFF64CDC1A27548C"/>
  </w:style>
  <w:style w:type="paragraph" w:customStyle="1" w:styleId="0088BFAC673342059E5703EC53FCA877">
    <w:name w:val="0088BFAC673342059E5703EC53FCA877"/>
  </w:style>
  <w:style w:type="paragraph" w:customStyle="1" w:styleId="BFF6ACC4826C4949AA708AEDB7901EE4">
    <w:name w:val="BFF6ACC4826C4949AA708AEDB7901EE4"/>
  </w:style>
  <w:style w:type="paragraph" w:customStyle="1" w:styleId="E07C55D20D7B4EC6BB180647992BACCA">
    <w:name w:val="E07C55D20D7B4EC6BB180647992BACCA"/>
  </w:style>
  <w:style w:type="paragraph" w:customStyle="1" w:styleId="F588FA739B044FF2BE93569DFB177F4B">
    <w:name w:val="F588FA739B044FF2BE93569DFB177F4B"/>
  </w:style>
  <w:style w:type="paragraph" w:customStyle="1" w:styleId="8A7C1886C18B4255B838FBBF3C42A8F2">
    <w:name w:val="8A7C1886C18B4255B838FBBF3C42A8F2"/>
  </w:style>
  <w:style w:type="paragraph" w:customStyle="1" w:styleId="BDBCDD7834CA446CB8FC646A3BF0472F">
    <w:name w:val="BDBCDD7834CA446CB8FC646A3BF0472F"/>
  </w:style>
  <w:style w:type="paragraph" w:customStyle="1" w:styleId="D15724F0EBF94AE695401B38C27F061D">
    <w:name w:val="D15724F0EBF94AE695401B38C27F061D"/>
  </w:style>
  <w:style w:type="paragraph" w:customStyle="1" w:styleId="E05ADEA36F4E40C7B629DEC2BD5B94EC">
    <w:name w:val="E05ADEA36F4E40C7B629DEC2BD5B94EC"/>
  </w:style>
  <w:style w:type="paragraph" w:customStyle="1" w:styleId="FDE782BAB3AD416C8B08EE56647605D9">
    <w:name w:val="FDE782BAB3AD416C8B08EE56647605D9"/>
  </w:style>
  <w:style w:type="paragraph" w:customStyle="1" w:styleId="E5634322FDCA4333B316CEEBA2CB2608">
    <w:name w:val="E5634322FDCA4333B316CEEBA2CB2608"/>
  </w:style>
  <w:style w:type="paragraph" w:customStyle="1" w:styleId="8C0823276EA54026AA7E192CFAD70A5B">
    <w:name w:val="8C0823276EA54026AA7E192CFAD70A5B"/>
  </w:style>
  <w:style w:type="paragraph" w:customStyle="1" w:styleId="DC5BCBD36C8E46DAA09C6EF000162AEA">
    <w:name w:val="DC5BCBD36C8E46DAA09C6EF000162AEA"/>
  </w:style>
  <w:style w:type="paragraph" w:customStyle="1" w:styleId="F1E8D2200CE54504A37C8E0DB497A8B5">
    <w:name w:val="F1E8D2200CE54504A37C8E0DB497A8B5"/>
  </w:style>
  <w:style w:type="paragraph" w:customStyle="1" w:styleId="1ACFC025572A4DA99886F69665A785C9">
    <w:name w:val="1ACFC025572A4DA99886F69665A785C9"/>
  </w:style>
  <w:style w:type="paragraph" w:customStyle="1" w:styleId="FA13394D4701426A9358EF010A77E0BC">
    <w:name w:val="FA13394D4701426A9358EF010A77E0BC"/>
  </w:style>
  <w:style w:type="paragraph" w:customStyle="1" w:styleId="6968BC309C9C4D95BF135640C1D960BC">
    <w:name w:val="6968BC309C9C4D95BF135640C1D960BC"/>
  </w:style>
  <w:style w:type="paragraph" w:customStyle="1" w:styleId="D4CE3ABCDBE5440985420C71B0FE0D45">
    <w:name w:val="D4CE3ABCDBE5440985420C71B0FE0D45"/>
  </w:style>
  <w:style w:type="paragraph" w:customStyle="1" w:styleId="245544A4155A4831BA4A6C4EF27F83AD">
    <w:name w:val="245544A4155A4831BA4A6C4EF27F83AD"/>
  </w:style>
  <w:style w:type="paragraph" w:customStyle="1" w:styleId="B824168439FA42F3A737A6F583582D01">
    <w:name w:val="B824168439FA42F3A737A6F583582D01"/>
  </w:style>
  <w:style w:type="paragraph" w:customStyle="1" w:styleId="105F3CE1A2DD4C289F07D4C6D057D738">
    <w:name w:val="105F3CE1A2DD4C289F07D4C6D057D738"/>
  </w:style>
  <w:style w:type="paragraph" w:customStyle="1" w:styleId="B3EF7F5F422C42A39F5797FA2F434441">
    <w:name w:val="B3EF7F5F422C42A39F5797FA2F434441"/>
  </w:style>
  <w:style w:type="paragraph" w:customStyle="1" w:styleId="CF2E33F999D94A6C98DE0DE4E663F4A2">
    <w:name w:val="CF2E33F999D94A6C98DE0DE4E663F4A2"/>
  </w:style>
  <w:style w:type="paragraph" w:customStyle="1" w:styleId="D5C72253131E401DA05A2D5AC39866D2">
    <w:name w:val="D5C72253131E401DA05A2D5AC39866D2"/>
  </w:style>
  <w:style w:type="paragraph" w:customStyle="1" w:styleId="150D956179C041299230796B5DECD7F7">
    <w:name w:val="150D956179C041299230796B5DECD7F7"/>
  </w:style>
  <w:style w:type="paragraph" w:customStyle="1" w:styleId="BA33F8EBA132492E9CB7F6AABEFD473B">
    <w:name w:val="BA33F8EBA132492E9CB7F6AABEFD473B"/>
  </w:style>
  <w:style w:type="paragraph" w:customStyle="1" w:styleId="1B529C794C2F424BBB4D702DDA7CB29D">
    <w:name w:val="1B529C794C2F424BBB4D702DDA7CB29D"/>
  </w:style>
  <w:style w:type="paragraph" w:customStyle="1" w:styleId="1F1259B6679A4B75979581F76054CA4B">
    <w:name w:val="1F1259B6679A4B75979581F76054CA4B"/>
  </w:style>
  <w:style w:type="paragraph" w:customStyle="1" w:styleId="9EE085371B9C43978E52294CCD263223">
    <w:name w:val="9EE085371B9C43978E52294CCD263223"/>
  </w:style>
  <w:style w:type="paragraph" w:customStyle="1" w:styleId="ED278A68A49E4837B723FCA2227B5AE4">
    <w:name w:val="ED278A68A49E4837B723FCA2227B5AE4"/>
  </w:style>
  <w:style w:type="paragraph" w:customStyle="1" w:styleId="D4E7B87B03644B70AE51EF23B2EFF6BE">
    <w:name w:val="D4E7B87B03644B70AE51EF23B2EFF6BE"/>
  </w:style>
  <w:style w:type="paragraph" w:customStyle="1" w:styleId="E77E6BE6FD2440DDBB658D2FCD004291">
    <w:name w:val="E77E6BE6FD2440DDBB658D2FCD004291"/>
  </w:style>
  <w:style w:type="paragraph" w:customStyle="1" w:styleId="FE7D2CC1BA574E1E8B3C3F4CE50D7DEF">
    <w:name w:val="FE7D2CC1BA574E1E8B3C3F4CE50D7DEF"/>
  </w:style>
  <w:style w:type="paragraph" w:customStyle="1" w:styleId="6640F2D1E34B4FCC95813410E5476599">
    <w:name w:val="6640F2D1E34B4FCC95813410E5476599"/>
  </w:style>
  <w:style w:type="paragraph" w:customStyle="1" w:styleId="FBA80BE964DE4D2D8D9D886FC8535567">
    <w:name w:val="FBA80BE964DE4D2D8D9D886FC8535567"/>
  </w:style>
  <w:style w:type="paragraph" w:customStyle="1" w:styleId="F22695FE2AB2435B8A4553409FC4AAE2">
    <w:name w:val="F22695FE2AB2435B8A4553409FC4AAE2"/>
  </w:style>
  <w:style w:type="paragraph" w:customStyle="1" w:styleId="62E15BB682054EBE8978C397D3D44BF5">
    <w:name w:val="62E15BB682054EBE8978C397D3D44BF5"/>
  </w:style>
  <w:style w:type="paragraph" w:customStyle="1" w:styleId="3B512D4642324FA48FB9EC730F58B35B">
    <w:name w:val="3B512D4642324FA48FB9EC730F58B35B"/>
  </w:style>
  <w:style w:type="paragraph" w:customStyle="1" w:styleId="D0CAB04B7D174D78AFEC18E64438718C">
    <w:name w:val="D0CAB04B7D174D78AFEC18E64438718C"/>
  </w:style>
  <w:style w:type="paragraph" w:customStyle="1" w:styleId="9D5DD8A14AA045CF95F2D47DA60178F7">
    <w:name w:val="9D5DD8A14AA045CF95F2D47DA60178F7"/>
  </w:style>
  <w:style w:type="paragraph" w:customStyle="1" w:styleId="61D9599F42AB49968BF239F2FB3EC00F">
    <w:name w:val="61D9599F42AB49968BF239F2FB3EC00F"/>
  </w:style>
  <w:style w:type="paragraph" w:customStyle="1" w:styleId="7E8A625C0D534323979EE5D98FE633A8">
    <w:name w:val="7E8A625C0D534323979EE5D98FE633A8"/>
  </w:style>
  <w:style w:type="paragraph" w:customStyle="1" w:styleId="CD49E2CBD66547B4AD9F48FBE86F8DA7">
    <w:name w:val="CD49E2CBD66547B4AD9F48FBE86F8DA7"/>
  </w:style>
  <w:style w:type="paragraph" w:customStyle="1" w:styleId="D5B4A27B7F584E88BF76FBF32D930F57">
    <w:name w:val="D5B4A27B7F584E88BF76FBF32D930F57"/>
  </w:style>
  <w:style w:type="paragraph" w:customStyle="1" w:styleId="64C707339E8648ABAFF4048E7856D643">
    <w:name w:val="64C707339E8648ABAFF4048E7856D643"/>
  </w:style>
  <w:style w:type="paragraph" w:customStyle="1" w:styleId="D499488437BB4A648E401ACAB70003F7">
    <w:name w:val="D499488437BB4A648E401ACAB70003F7"/>
    <w:rsid w:val="00210A0F"/>
  </w:style>
  <w:style w:type="paragraph" w:customStyle="1" w:styleId="27A2B772B9A449388B4A7CEFF3C2C668">
    <w:name w:val="27A2B772B9A449388B4A7CEFF3C2C668"/>
    <w:rsid w:val="00210A0F"/>
  </w:style>
  <w:style w:type="paragraph" w:customStyle="1" w:styleId="77DD7606C60C4BFBA0F3D2659B40742A">
    <w:name w:val="77DD7606C60C4BFBA0F3D2659B40742A"/>
    <w:rsid w:val="00210A0F"/>
  </w:style>
  <w:style w:type="paragraph" w:customStyle="1" w:styleId="1C07B113C0874358A5630C460D94EE71">
    <w:name w:val="1C07B113C0874358A5630C460D94EE71"/>
    <w:rsid w:val="00210A0F"/>
  </w:style>
  <w:style w:type="paragraph" w:customStyle="1" w:styleId="7D29DECF124242D68E16B1FC660E587B">
    <w:name w:val="7D29DECF124242D68E16B1FC660E587B"/>
    <w:rsid w:val="00210A0F"/>
  </w:style>
  <w:style w:type="paragraph" w:customStyle="1" w:styleId="858236C30C384FABBE31FAC3C67E715D">
    <w:name w:val="858236C30C384FABBE31FAC3C67E715D"/>
    <w:rsid w:val="00210A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YWCC 307 meeting minutes</Template>
  <TotalTime>100</TotalTime>
  <Pages>2</Pages>
  <Words>200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You</dc:creator>
  <cp:keywords/>
  <dc:description/>
  <cp:lastModifiedBy>Rudolph P</cp:lastModifiedBy>
  <cp:revision>1</cp:revision>
  <dcterms:created xsi:type="dcterms:W3CDTF">2022-04-05T22:32:00Z</dcterms:created>
  <dcterms:modified xsi:type="dcterms:W3CDTF">2022-04-06T00:12:00Z</dcterms:modified>
  <cp:version/>
</cp:coreProperties>
</file>